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3B" w:rsidRPr="00D8761C" w:rsidRDefault="0093723B">
      <w:pPr>
        <w:rPr>
          <w:rFonts w:ascii="Arial Narrow" w:hAnsi="Arial Narrow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18"/>
        <w:gridCol w:w="6822"/>
      </w:tblGrid>
      <w:tr w:rsidR="009762AD" w:rsidRPr="00D8761C" w:rsidTr="0093723B">
        <w:trPr>
          <w:trHeight w:val="2706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62AD" w:rsidRPr="00D8761C" w:rsidRDefault="009762AD" w:rsidP="00B325FD">
            <w:pPr>
              <w:jc w:val="center"/>
              <w:rPr>
                <w:rFonts w:ascii="Arial Narrow" w:hAnsi="Arial Narrow"/>
              </w:rPr>
            </w:pPr>
          </w:p>
          <w:p w:rsidR="007714B2" w:rsidRPr="00D8761C" w:rsidRDefault="007714B2" w:rsidP="00B325FD">
            <w:pPr>
              <w:jc w:val="center"/>
              <w:rPr>
                <w:rFonts w:ascii="Arial Narrow" w:hAnsi="Arial Narrow"/>
              </w:rPr>
            </w:pPr>
          </w:p>
          <w:p w:rsidR="0093723B" w:rsidRPr="00D8761C" w:rsidRDefault="0093723B" w:rsidP="00B325FD">
            <w:pPr>
              <w:jc w:val="center"/>
              <w:rPr>
                <w:rFonts w:ascii="Arial Narrow" w:hAnsi="Arial Narrow"/>
              </w:rPr>
            </w:pPr>
          </w:p>
          <w:p w:rsidR="0093723B" w:rsidRPr="00D8761C" w:rsidRDefault="0093723B" w:rsidP="00B325FD">
            <w:pPr>
              <w:jc w:val="center"/>
              <w:rPr>
                <w:rFonts w:ascii="Arial Narrow" w:hAnsi="Arial Narrow"/>
              </w:rPr>
            </w:pPr>
          </w:p>
          <w:p w:rsidR="0093723B" w:rsidRPr="00D8761C" w:rsidRDefault="0093723B" w:rsidP="00B325FD">
            <w:pPr>
              <w:jc w:val="center"/>
              <w:rPr>
                <w:rFonts w:ascii="Arial Narrow" w:hAnsi="Arial Narrow"/>
              </w:rPr>
            </w:pPr>
          </w:p>
          <w:p w:rsidR="0093723B" w:rsidRPr="00D8761C" w:rsidRDefault="0093723B" w:rsidP="00B325FD">
            <w:pPr>
              <w:jc w:val="center"/>
              <w:rPr>
                <w:rFonts w:ascii="Arial Narrow" w:hAnsi="Arial Narrow"/>
              </w:rPr>
            </w:pPr>
          </w:p>
          <w:p w:rsidR="0093723B" w:rsidRPr="00D8761C" w:rsidRDefault="0093723B" w:rsidP="00B325FD">
            <w:pPr>
              <w:jc w:val="center"/>
              <w:rPr>
                <w:rFonts w:ascii="Arial Narrow" w:hAnsi="Arial Narrow"/>
              </w:rPr>
            </w:pPr>
          </w:p>
          <w:p w:rsidR="0093723B" w:rsidRPr="00D8761C" w:rsidRDefault="0093723B" w:rsidP="00B325FD">
            <w:pPr>
              <w:jc w:val="center"/>
              <w:rPr>
                <w:rFonts w:ascii="Arial Narrow" w:hAnsi="Arial Narrow"/>
              </w:rPr>
            </w:pPr>
          </w:p>
          <w:p w:rsidR="0093723B" w:rsidRPr="00D8761C" w:rsidRDefault="0093723B" w:rsidP="00B325FD">
            <w:pPr>
              <w:jc w:val="center"/>
              <w:rPr>
                <w:rFonts w:ascii="Arial Narrow" w:hAnsi="Arial Narrow"/>
              </w:rPr>
            </w:pPr>
          </w:p>
          <w:p w:rsidR="0093723B" w:rsidRPr="00D8761C" w:rsidRDefault="0093723B" w:rsidP="00B325FD">
            <w:pPr>
              <w:jc w:val="center"/>
              <w:rPr>
                <w:rFonts w:ascii="Arial Narrow" w:hAnsi="Arial Narrow"/>
              </w:rPr>
            </w:pPr>
          </w:p>
          <w:p w:rsidR="0093723B" w:rsidRPr="00D8761C" w:rsidRDefault="0093723B" w:rsidP="00B325FD">
            <w:pPr>
              <w:jc w:val="center"/>
              <w:rPr>
                <w:rFonts w:ascii="Arial Narrow" w:hAnsi="Arial Narrow"/>
              </w:rPr>
            </w:pPr>
          </w:p>
          <w:p w:rsidR="00C75BBC" w:rsidRPr="00D8761C" w:rsidRDefault="00C75BBC" w:rsidP="00B325FD">
            <w:pPr>
              <w:jc w:val="center"/>
              <w:rPr>
                <w:rFonts w:ascii="Arial Narrow" w:hAnsi="Arial Narrow"/>
              </w:rPr>
            </w:pPr>
          </w:p>
          <w:p w:rsidR="007714B2" w:rsidRPr="00D8761C" w:rsidRDefault="007714B2" w:rsidP="00B325FD">
            <w:pPr>
              <w:jc w:val="center"/>
              <w:rPr>
                <w:rFonts w:ascii="Arial Narrow" w:hAnsi="Arial Narrow"/>
              </w:rPr>
            </w:pPr>
          </w:p>
          <w:p w:rsidR="00C654D4" w:rsidRPr="00D8761C" w:rsidRDefault="00C654D4" w:rsidP="00B325FD">
            <w:pPr>
              <w:jc w:val="center"/>
              <w:rPr>
                <w:rFonts w:ascii="Arial Narrow" w:hAnsi="Arial Narrow"/>
                <w:b/>
              </w:rPr>
            </w:pPr>
          </w:p>
          <w:p w:rsidR="00C654D4" w:rsidRPr="00D8761C" w:rsidRDefault="00C654D4" w:rsidP="00B325FD">
            <w:pPr>
              <w:jc w:val="center"/>
              <w:rPr>
                <w:rFonts w:ascii="Arial Narrow" w:hAnsi="Arial Narrow"/>
                <w:b/>
              </w:rPr>
            </w:pPr>
          </w:p>
          <w:p w:rsidR="00C654D4" w:rsidRPr="00D8761C" w:rsidRDefault="00C654D4" w:rsidP="00B325FD">
            <w:pPr>
              <w:jc w:val="center"/>
              <w:rPr>
                <w:rFonts w:ascii="Arial Narrow" w:hAnsi="Arial Narrow"/>
                <w:b/>
              </w:rPr>
            </w:pPr>
          </w:p>
          <w:p w:rsidR="002D320F" w:rsidRPr="00D8761C" w:rsidRDefault="0093723B" w:rsidP="0093723B">
            <w:pPr>
              <w:rPr>
                <w:rFonts w:ascii="Arial Narrow" w:hAnsi="Arial Narrow"/>
                <w:b/>
              </w:rPr>
            </w:pPr>
            <w:r w:rsidRPr="00D8761C">
              <w:rPr>
                <w:rFonts w:ascii="Arial Narrow" w:hAnsi="Arial Narrow"/>
                <w:b/>
              </w:rPr>
              <w:t>Summary of the Class:</w:t>
            </w:r>
          </w:p>
          <w:p w:rsidR="0067131F" w:rsidRPr="00D8761C" w:rsidRDefault="0067131F" w:rsidP="00743534">
            <w:pPr>
              <w:rPr>
                <w:rFonts w:ascii="Arial Narrow" w:hAnsi="Arial Narrow"/>
                <w:b/>
              </w:rPr>
            </w:pPr>
          </w:p>
        </w:tc>
        <w:tc>
          <w:tcPr>
            <w:tcW w:w="6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62AD" w:rsidRPr="00D8761C" w:rsidRDefault="0014200B" w:rsidP="0093723B">
            <w:pPr>
              <w:jc w:val="center"/>
              <w:rPr>
                <w:rFonts w:ascii="Arial Narrow" w:hAnsi="Arial Narrow"/>
              </w:rPr>
            </w:pPr>
            <w:r w:rsidRPr="00D8761C"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3899535</wp:posOffset>
                  </wp:positionH>
                  <wp:positionV relativeFrom="paragraph">
                    <wp:posOffset>32385</wp:posOffset>
                  </wp:positionV>
                  <wp:extent cx="300355" cy="304800"/>
                  <wp:effectExtent l="0" t="0" r="0" b="0"/>
                  <wp:wrapThrough wrapText="bothSides">
                    <wp:wrapPolygon edited="0">
                      <wp:start x="0" y="0"/>
                      <wp:lineTo x="0" y="20250"/>
                      <wp:lineTo x="20550" y="20250"/>
                      <wp:lineTo x="20550" y="0"/>
                      <wp:lineTo x="0" y="0"/>
                    </wp:wrapPolygon>
                  </wp:wrapThrough>
                  <wp:docPr id="1" name="Picture 0" descr="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0B3D" w:rsidRPr="00D8761C">
              <w:rPr>
                <w:rFonts w:ascii="Arial Narrow" w:hAnsi="Arial Narrow"/>
                <w:b/>
                <w:u w:val="single"/>
              </w:rPr>
              <w:t>Class Notes</w:t>
            </w:r>
          </w:p>
          <w:p w:rsidR="00BA1875" w:rsidRPr="00D8761C" w:rsidRDefault="00BA1875" w:rsidP="00B325FD">
            <w:pPr>
              <w:jc w:val="center"/>
              <w:rPr>
                <w:rFonts w:ascii="Arial Narrow" w:hAnsi="Arial Narrow"/>
              </w:rPr>
            </w:pPr>
          </w:p>
          <w:p w:rsidR="00055CDB" w:rsidRPr="00D8761C" w:rsidRDefault="00055CDB" w:rsidP="00C867D6">
            <w:pPr>
              <w:spacing w:line="360" w:lineRule="auto"/>
              <w:rPr>
                <w:rFonts w:ascii="Arial Narrow" w:hAnsi="Arial Narrow"/>
                <w:b/>
              </w:rPr>
            </w:pPr>
            <w:r w:rsidRPr="00D8761C">
              <w:rPr>
                <w:rFonts w:ascii="Arial Narrow" w:hAnsi="Arial Narrow"/>
                <w:b/>
              </w:rPr>
              <w:t xml:space="preserve">Faculty of: </w:t>
            </w:r>
            <w:r w:rsidR="0014200B" w:rsidRPr="00D8761C">
              <w:rPr>
                <w:rFonts w:ascii="Arial Narrow" w:hAnsi="Arial Narrow"/>
                <w:b/>
              </w:rPr>
              <w:t>Engineering and Technology</w:t>
            </w:r>
          </w:p>
          <w:p w:rsidR="002B0B3D" w:rsidRPr="00D8761C" w:rsidRDefault="00C867D6" w:rsidP="00C867D6">
            <w:pPr>
              <w:spacing w:line="360" w:lineRule="auto"/>
              <w:rPr>
                <w:rFonts w:ascii="Arial Narrow" w:hAnsi="Arial Narrow"/>
                <w:b/>
              </w:rPr>
            </w:pPr>
            <w:proofErr w:type="spellStart"/>
            <w:r w:rsidRPr="00D8761C">
              <w:rPr>
                <w:rFonts w:ascii="Arial Narrow" w:hAnsi="Arial Narrow"/>
                <w:b/>
              </w:rPr>
              <w:t>Programme</w:t>
            </w:r>
            <w:proofErr w:type="spellEnd"/>
            <w:r w:rsidRPr="00D8761C">
              <w:rPr>
                <w:rFonts w:ascii="Arial Narrow" w:hAnsi="Arial Narrow"/>
                <w:b/>
              </w:rPr>
              <w:t xml:space="preserve"> Name: </w:t>
            </w:r>
            <w:r w:rsidR="0014200B" w:rsidRPr="00D8761C">
              <w:rPr>
                <w:rFonts w:ascii="Arial Narrow" w:hAnsi="Arial Narrow"/>
                <w:b/>
              </w:rPr>
              <w:t>B. Tech Computer Science and Engineering</w:t>
            </w:r>
          </w:p>
          <w:p w:rsidR="00C867D6" w:rsidRPr="00D8761C" w:rsidRDefault="00C867D6" w:rsidP="00C867D6">
            <w:pPr>
              <w:spacing w:line="360" w:lineRule="auto"/>
              <w:rPr>
                <w:rFonts w:ascii="Arial Narrow" w:hAnsi="Arial Narrow"/>
                <w:b/>
              </w:rPr>
            </w:pPr>
            <w:r w:rsidRPr="00D8761C">
              <w:rPr>
                <w:rFonts w:ascii="Arial Narrow" w:hAnsi="Arial Narrow"/>
                <w:b/>
              </w:rPr>
              <w:t>Course Name:</w:t>
            </w:r>
            <w:r w:rsidR="009C4BF2">
              <w:rPr>
                <w:rFonts w:ascii="Arial Narrow" w:hAnsi="Arial Narrow"/>
                <w:b/>
              </w:rPr>
              <w:t xml:space="preserve"> Principles of Programming Languages</w:t>
            </w:r>
          </w:p>
          <w:p w:rsidR="009C4BF2" w:rsidRDefault="002B0B3D" w:rsidP="0035157A">
            <w:pPr>
              <w:tabs>
                <w:tab w:val="left" w:pos="225"/>
                <w:tab w:val="left" w:pos="345"/>
              </w:tabs>
              <w:spacing w:line="360" w:lineRule="auto"/>
              <w:ind w:left="630" w:hanging="630"/>
              <w:rPr>
                <w:rFonts w:ascii="Arial Narrow" w:hAnsi="Arial Narrow"/>
              </w:rPr>
            </w:pPr>
            <w:r w:rsidRPr="00D8761C">
              <w:rPr>
                <w:rFonts w:ascii="Arial Narrow" w:hAnsi="Arial Narrow"/>
                <w:b/>
              </w:rPr>
              <w:t>Topic:</w:t>
            </w:r>
            <w:r w:rsidR="009C4BF2">
              <w:rPr>
                <w:rFonts w:ascii="Arial Narrow" w:hAnsi="Arial Narrow"/>
                <w:b/>
              </w:rPr>
              <w:t xml:space="preserve"> </w:t>
            </w:r>
            <w:r w:rsidR="0035157A">
              <w:rPr>
                <w:rFonts w:ascii="Arial Narrow" w:hAnsi="Arial Narrow"/>
                <w:b/>
              </w:rPr>
              <w:t>Functional Programming</w:t>
            </w:r>
          </w:p>
          <w:p w:rsidR="009C4BF2" w:rsidRDefault="0035157A" w:rsidP="009C4B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Ex: The expression semantics for</w:t>
            </w:r>
          </w:p>
          <w:p w:rsidR="0035157A" w:rsidRDefault="00DC2B5C" w:rsidP="009C4BF2">
            <w:pPr>
              <w:rPr>
                <w:rFonts w:ascii="Arial Narrow" w:hAnsi="Arial Narrow"/>
              </w:rPr>
            </w:pPr>
            <w:r>
              <w:object w:dxaOrig="5664" w:dyaOrig="46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283.2pt;height:231.6pt" o:ole="">
                  <v:imagedata r:id="rId9" o:title=""/>
                </v:shape>
                <o:OLEObject Type="Embed" ProgID="PBrush" ShapeID="_x0000_i1044" DrawAspect="Content" ObjectID="_1598513199" r:id="rId10"/>
              </w:object>
            </w:r>
          </w:p>
          <w:p w:rsidR="0035157A" w:rsidRDefault="0035157A" w:rsidP="009C4BF2">
            <w:pPr>
              <w:rPr>
                <w:rFonts w:ascii="Arial Narrow" w:hAnsi="Arial Narrow"/>
              </w:rPr>
            </w:pPr>
          </w:p>
          <w:p w:rsidR="009C4BF2" w:rsidRDefault="00DC2B5C" w:rsidP="009C4BF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Datatypes</w:t>
            </w:r>
            <w:proofErr w:type="spellEnd"/>
            <w:r>
              <w:rPr>
                <w:rFonts w:ascii="Arial Narrow" w:hAnsi="Arial Narrow"/>
              </w:rPr>
              <w:t xml:space="preserve"> are :</w:t>
            </w:r>
          </w:p>
          <w:p w:rsidR="00DC2B5C" w:rsidRDefault="00DC2B5C" w:rsidP="009C4BF2">
            <w:pPr>
              <w:rPr>
                <w:rFonts w:ascii="Arial Narrow" w:hAnsi="Arial Narrow"/>
              </w:rPr>
            </w:pPr>
            <w:r>
              <w:object w:dxaOrig="4740" w:dyaOrig="1980">
                <v:shape id="_x0000_i1045" type="#_x0000_t75" style="width:237pt;height:99pt" o:ole="">
                  <v:imagedata r:id="rId11" o:title=""/>
                </v:shape>
                <o:OLEObject Type="Embed" ProgID="PBrush" ShapeID="_x0000_i1045" DrawAspect="Content" ObjectID="_1598513200" r:id="rId12"/>
              </w:object>
            </w: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Default="009C4BF2" w:rsidP="009C4BF2">
            <w:pPr>
              <w:rPr>
                <w:rFonts w:ascii="Arial Narrow" w:hAnsi="Arial Narrow"/>
              </w:rPr>
            </w:pPr>
          </w:p>
          <w:p w:rsidR="009C4BF2" w:rsidRPr="009C4BF2" w:rsidRDefault="009C4BF2" w:rsidP="009C4BF2">
            <w:pPr>
              <w:rPr>
                <w:rFonts w:ascii="Arial Narrow" w:hAnsi="Arial Narrow"/>
              </w:rPr>
            </w:pPr>
          </w:p>
        </w:tc>
      </w:tr>
      <w:tr w:rsidR="009762AD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3723B">
            <w:pPr>
              <w:rPr>
                <w:rFonts w:ascii="Arial Narrow" w:hAnsi="Arial Narrow"/>
              </w:rPr>
            </w:pPr>
            <w:r w:rsidRPr="00D8761C">
              <w:rPr>
                <w:rFonts w:ascii="Arial Narrow" w:hAnsi="Arial Narrow"/>
                <w:b/>
              </w:rPr>
              <w:t>Probable Questions</w:t>
            </w: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3723B">
            <w:pPr>
              <w:rPr>
                <w:rFonts w:ascii="Arial Narrow" w:hAnsi="Arial Narrow"/>
              </w:rPr>
            </w:pPr>
            <w:r w:rsidRPr="00D8761C">
              <w:rPr>
                <w:rFonts w:ascii="Arial Narrow" w:hAnsi="Arial Narrow"/>
                <w:b/>
              </w:rPr>
              <w:t>Sample Answers</w:t>
            </w:r>
          </w:p>
        </w:tc>
      </w:tr>
      <w:tr w:rsidR="009762AD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</w:tr>
      <w:tr w:rsidR="009762AD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</w:tr>
      <w:tr w:rsidR="009762AD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</w:tr>
      <w:tr w:rsidR="009762AD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</w:tr>
      <w:tr w:rsidR="00887D22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887D22" w:rsidRPr="00D8761C" w:rsidRDefault="00887D22" w:rsidP="00B325FD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887D22" w:rsidRPr="00D8761C" w:rsidRDefault="00887D22" w:rsidP="00B325FD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9762AD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</w:tr>
      <w:tr w:rsidR="00930A71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930A71" w:rsidRPr="00D8761C" w:rsidRDefault="00930A71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930A71" w:rsidRPr="00D8761C" w:rsidRDefault="00930A71">
            <w:pPr>
              <w:rPr>
                <w:rFonts w:ascii="Arial Narrow" w:hAnsi="Arial Narrow"/>
              </w:rPr>
            </w:pPr>
          </w:p>
        </w:tc>
      </w:tr>
      <w:tr w:rsidR="009762AD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</w:tr>
      <w:tr w:rsidR="009762AD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</w:tr>
      <w:tr w:rsidR="00887D22" w:rsidRPr="00D8761C" w:rsidTr="00737739">
        <w:tc>
          <w:tcPr>
            <w:tcW w:w="3618" w:type="dxa"/>
            <w:tcBorders>
              <w:left w:val="single" w:sz="12" w:space="0" w:color="auto"/>
              <w:right w:val="single" w:sz="12" w:space="0" w:color="auto"/>
            </w:tcBorders>
          </w:tcPr>
          <w:p w:rsidR="00887D22" w:rsidRPr="00D8761C" w:rsidRDefault="00887D22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right w:val="single" w:sz="12" w:space="0" w:color="auto"/>
            </w:tcBorders>
          </w:tcPr>
          <w:p w:rsidR="00887D22" w:rsidRPr="00D8761C" w:rsidRDefault="00887D22">
            <w:pPr>
              <w:rPr>
                <w:rFonts w:ascii="Arial Narrow" w:hAnsi="Arial Narrow"/>
              </w:rPr>
            </w:pPr>
          </w:p>
        </w:tc>
      </w:tr>
      <w:tr w:rsidR="009762AD" w:rsidRPr="00D8761C" w:rsidTr="00737739">
        <w:tc>
          <w:tcPr>
            <w:tcW w:w="36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  <w:tc>
          <w:tcPr>
            <w:tcW w:w="68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2AD" w:rsidRPr="00D8761C" w:rsidRDefault="009762AD">
            <w:pPr>
              <w:rPr>
                <w:rFonts w:ascii="Arial Narrow" w:hAnsi="Arial Narrow"/>
              </w:rPr>
            </w:pPr>
          </w:p>
        </w:tc>
      </w:tr>
      <w:tr w:rsidR="00BA1875" w:rsidRPr="00D8761C" w:rsidTr="00887D22">
        <w:trPr>
          <w:trHeight w:val="38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A1875" w:rsidRPr="00D8761C" w:rsidRDefault="00310646" w:rsidP="00310646">
            <w:pPr>
              <w:rPr>
                <w:rFonts w:ascii="Arial Narrow" w:hAnsi="Arial Narrow"/>
                <w:b/>
              </w:rPr>
            </w:pPr>
            <w:r w:rsidRPr="00D8761C">
              <w:rPr>
                <w:rFonts w:ascii="Arial Narrow" w:hAnsi="Arial Narrow"/>
                <w:b/>
              </w:rPr>
              <w:t>Links (URLs/Websites/</w:t>
            </w:r>
            <w:r w:rsidR="00C75BBC" w:rsidRPr="00D8761C">
              <w:rPr>
                <w:rFonts w:ascii="Arial Narrow" w:hAnsi="Arial Narrow"/>
                <w:b/>
              </w:rPr>
              <w:t>journals/</w:t>
            </w:r>
            <w:r w:rsidRPr="00D8761C">
              <w:rPr>
                <w:rFonts w:ascii="Arial Narrow" w:hAnsi="Arial Narrow"/>
                <w:b/>
              </w:rPr>
              <w:t>e-books):</w:t>
            </w:r>
          </w:p>
        </w:tc>
      </w:tr>
      <w:tr w:rsidR="00B325FD" w:rsidRPr="00D8761C" w:rsidTr="0078186A">
        <w:trPr>
          <w:trHeight w:val="1566"/>
        </w:trPr>
        <w:tc>
          <w:tcPr>
            <w:tcW w:w="10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325FD" w:rsidRPr="00D8761C" w:rsidRDefault="0093723B" w:rsidP="00887D22">
            <w:pPr>
              <w:rPr>
                <w:rFonts w:ascii="Arial Narrow" w:hAnsi="Arial Narrow"/>
              </w:rPr>
            </w:pPr>
            <w:r w:rsidRPr="00D8761C">
              <w:rPr>
                <w:rFonts w:ascii="Arial Narrow" w:hAnsi="Arial Narrow"/>
              </w:rPr>
              <w:t>**In Separate Section /Reference Ca Be Added Here</w:t>
            </w:r>
          </w:p>
        </w:tc>
      </w:tr>
    </w:tbl>
    <w:p w:rsidR="009762AD" w:rsidRPr="00D8761C" w:rsidRDefault="009762AD" w:rsidP="00887D22">
      <w:pPr>
        <w:rPr>
          <w:rFonts w:ascii="Arial Narrow" w:hAnsi="Arial Narrow"/>
        </w:rPr>
      </w:pPr>
    </w:p>
    <w:p w:rsidR="00B325FD" w:rsidRPr="00D8761C" w:rsidRDefault="00B325FD" w:rsidP="00887D22">
      <w:pPr>
        <w:rPr>
          <w:rFonts w:ascii="Arial Narrow" w:hAnsi="Arial Narrow"/>
        </w:rPr>
      </w:pPr>
    </w:p>
    <w:p w:rsidR="00E21FB3" w:rsidRPr="00D8761C" w:rsidRDefault="00E21FB3" w:rsidP="00887D22">
      <w:pPr>
        <w:rPr>
          <w:rFonts w:ascii="Arial Narrow" w:hAnsi="Arial Narrow"/>
          <w:b/>
        </w:rPr>
      </w:pPr>
    </w:p>
    <w:p w:rsidR="00737739" w:rsidRPr="00D8761C" w:rsidRDefault="00737739" w:rsidP="00E21FB3">
      <w:pPr>
        <w:rPr>
          <w:rFonts w:ascii="Arial Narrow" w:hAnsi="Arial Narrow"/>
          <w:b/>
          <w:color w:val="C0504D" w:themeColor="accent2"/>
        </w:rPr>
      </w:pPr>
    </w:p>
    <w:p w:rsidR="00E21FB3" w:rsidRPr="00D8761C" w:rsidRDefault="00E21FB3" w:rsidP="00E21FB3">
      <w:pPr>
        <w:rPr>
          <w:rFonts w:ascii="Arial Narrow" w:hAnsi="Arial Narrow"/>
          <w:b/>
          <w:color w:val="C0504D" w:themeColor="accent2"/>
        </w:rPr>
      </w:pPr>
      <w:r w:rsidRPr="00D8761C">
        <w:rPr>
          <w:rFonts w:ascii="Arial Narrow" w:hAnsi="Arial Narrow"/>
          <w:b/>
          <w:color w:val="C0504D" w:themeColor="accent2"/>
        </w:rPr>
        <w:t>Rules &amp; Regulation of Class Notes:</w:t>
      </w:r>
    </w:p>
    <w:p w:rsidR="00E21FB3" w:rsidRPr="00D8761C" w:rsidRDefault="00E21FB3" w:rsidP="00E21FB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8761C">
        <w:rPr>
          <w:rFonts w:ascii="Arial Narrow" w:hAnsi="Arial Narrow"/>
          <w:b/>
          <w:sz w:val="24"/>
          <w:szCs w:val="24"/>
        </w:rPr>
        <w:t>Font</w:t>
      </w:r>
      <w:r w:rsidRPr="00D8761C">
        <w:rPr>
          <w:rFonts w:ascii="Arial Narrow" w:hAnsi="Arial Narrow"/>
          <w:sz w:val="24"/>
          <w:szCs w:val="24"/>
        </w:rPr>
        <w:t xml:space="preserve">: Arial Narrow </w:t>
      </w:r>
      <w:r w:rsidRPr="00D8761C">
        <w:rPr>
          <w:rFonts w:ascii="Arial Narrow" w:hAnsi="Arial Narrow"/>
          <w:b/>
          <w:sz w:val="24"/>
          <w:szCs w:val="24"/>
        </w:rPr>
        <w:t>Size</w:t>
      </w:r>
      <w:r w:rsidRPr="00D8761C">
        <w:rPr>
          <w:rFonts w:ascii="Arial Narrow" w:hAnsi="Arial Narrow"/>
          <w:sz w:val="24"/>
          <w:szCs w:val="24"/>
        </w:rPr>
        <w:t xml:space="preserve">: 12 </w:t>
      </w:r>
      <w:proofErr w:type="spellStart"/>
      <w:proofErr w:type="gramStart"/>
      <w:r w:rsidRPr="00D8761C">
        <w:rPr>
          <w:rFonts w:ascii="Arial Narrow" w:hAnsi="Arial Narrow"/>
          <w:sz w:val="24"/>
          <w:szCs w:val="24"/>
        </w:rPr>
        <w:t>Px</w:t>
      </w:r>
      <w:proofErr w:type="spellEnd"/>
      <w:proofErr w:type="gramEnd"/>
      <w:r w:rsidRPr="00D8761C">
        <w:rPr>
          <w:rFonts w:ascii="Arial Narrow" w:hAnsi="Arial Narrow"/>
          <w:sz w:val="24"/>
          <w:szCs w:val="24"/>
        </w:rPr>
        <w:t xml:space="preserve">; </w:t>
      </w:r>
      <w:r w:rsidRPr="00D8761C">
        <w:rPr>
          <w:rFonts w:ascii="Arial Narrow" w:hAnsi="Arial Narrow"/>
          <w:b/>
          <w:sz w:val="24"/>
          <w:szCs w:val="24"/>
        </w:rPr>
        <w:t>Format</w:t>
      </w:r>
      <w:r w:rsidRPr="00D8761C">
        <w:rPr>
          <w:rFonts w:ascii="Arial Narrow" w:hAnsi="Arial Narrow"/>
          <w:sz w:val="24"/>
          <w:szCs w:val="24"/>
        </w:rPr>
        <w:t>: .</w:t>
      </w:r>
      <w:proofErr w:type="spellStart"/>
      <w:r w:rsidRPr="00D8761C">
        <w:rPr>
          <w:rFonts w:ascii="Arial Narrow" w:hAnsi="Arial Narrow"/>
          <w:sz w:val="24"/>
          <w:szCs w:val="24"/>
        </w:rPr>
        <w:t>pdf</w:t>
      </w:r>
      <w:proofErr w:type="spellEnd"/>
      <w:r w:rsidRPr="00D8761C">
        <w:rPr>
          <w:rFonts w:ascii="Arial Narrow" w:hAnsi="Arial Narrow"/>
          <w:sz w:val="24"/>
          <w:szCs w:val="24"/>
        </w:rPr>
        <w:t>.</w:t>
      </w:r>
    </w:p>
    <w:p w:rsidR="00E21FB3" w:rsidRPr="00D8761C" w:rsidRDefault="00E21FB3" w:rsidP="00E21FB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8761C">
        <w:rPr>
          <w:rFonts w:ascii="Arial Narrow" w:hAnsi="Arial Narrow"/>
          <w:b/>
          <w:sz w:val="24"/>
          <w:szCs w:val="24"/>
        </w:rPr>
        <w:t>Maximum File Size:</w:t>
      </w:r>
      <w:r w:rsidRPr="00D8761C">
        <w:rPr>
          <w:rFonts w:ascii="Arial Narrow" w:hAnsi="Arial Narrow"/>
          <w:sz w:val="24"/>
          <w:szCs w:val="24"/>
        </w:rPr>
        <w:t xml:space="preserve"> 2 Mbps</w:t>
      </w:r>
    </w:p>
    <w:p w:rsidR="00E21FB3" w:rsidRPr="00D8761C" w:rsidRDefault="00E21FB3" w:rsidP="00E21FB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8761C">
        <w:rPr>
          <w:rFonts w:ascii="Arial Narrow" w:hAnsi="Arial Narrow"/>
          <w:sz w:val="24"/>
          <w:szCs w:val="24"/>
        </w:rPr>
        <w:t>No Handwritten Notes Will be Accepted</w:t>
      </w:r>
    </w:p>
    <w:p w:rsidR="00E21FB3" w:rsidRPr="00D8761C" w:rsidRDefault="00E21FB3" w:rsidP="00E21FB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8761C">
        <w:rPr>
          <w:rFonts w:ascii="Arial Narrow" w:hAnsi="Arial Narrow"/>
          <w:sz w:val="24"/>
          <w:szCs w:val="24"/>
        </w:rPr>
        <w:t>Along with notes Faculty can upload any Video Link/Journal Attachment etc.</w:t>
      </w:r>
    </w:p>
    <w:p w:rsidR="00E21FB3" w:rsidRPr="00D8761C" w:rsidRDefault="00E21FB3" w:rsidP="00887D22">
      <w:pPr>
        <w:rPr>
          <w:rFonts w:ascii="Arial Narrow" w:hAnsi="Arial Narrow"/>
          <w:b/>
        </w:rPr>
      </w:pPr>
    </w:p>
    <w:sectPr w:rsidR="00E21FB3" w:rsidRPr="00D8761C" w:rsidSect="00887D22">
      <w:headerReference w:type="even" r:id="rId13"/>
      <w:headerReference w:type="default" r:id="rId14"/>
      <w:headerReference w:type="first" r:id="rId15"/>
      <w:pgSz w:w="12240" w:h="15840"/>
      <w:pgMar w:top="576" w:right="864" w:bottom="691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C7E" w:rsidRDefault="00697C7E" w:rsidP="00061077">
      <w:r>
        <w:separator/>
      </w:r>
    </w:p>
  </w:endnote>
  <w:endnote w:type="continuationSeparator" w:id="1">
    <w:p w:rsidR="00697C7E" w:rsidRDefault="00697C7E" w:rsidP="00061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C7E" w:rsidRDefault="00697C7E" w:rsidP="00061077">
      <w:r>
        <w:separator/>
      </w:r>
    </w:p>
  </w:footnote>
  <w:footnote w:type="continuationSeparator" w:id="1">
    <w:p w:rsidR="00697C7E" w:rsidRDefault="00697C7E" w:rsidP="000610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077" w:rsidRDefault="008661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1397" o:spid="_x0000_s2050" type="#_x0000_t136" style="position:absolute;margin-left:0;margin-top:0;width:652.05pt;height:68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Assam down town Universit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077" w:rsidRDefault="008661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1398" o:spid="_x0000_s2051" type="#_x0000_t136" style="position:absolute;margin-left:0;margin-top:0;width:652.05pt;height:68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Assam down town Universit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077" w:rsidRDefault="008661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1396" o:spid="_x0000_s2049" type="#_x0000_t136" style="position:absolute;margin-left:0;margin-top:0;width:652.05pt;height:68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Assam down town Universit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97CB5"/>
    <w:multiLevelType w:val="hybridMultilevel"/>
    <w:tmpl w:val="DBA86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A4D99"/>
    <w:multiLevelType w:val="multilevel"/>
    <w:tmpl w:val="3564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11C49"/>
    <w:multiLevelType w:val="hybridMultilevel"/>
    <w:tmpl w:val="A0CE8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A4C1F"/>
    <w:multiLevelType w:val="hybridMultilevel"/>
    <w:tmpl w:val="E43684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B673E"/>
    <w:multiLevelType w:val="hybridMultilevel"/>
    <w:tmpl w:val="3B68936E"/>
    <w:lvl w:ilvl="0" w:tplc="566E29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F6FDC"/>
    <w:rsid w:val="000500FD"/>
    <w:rsid w:val="00055CDB"/>
    <w:rsid w:val="00061077"/>
    <w:rsid w:val="000641AF"/>
    <w:rsid w:val="00064A3D"/>
    <w:rsid w:val="000F6FDC"/>
    <w:rsid w:val="00120D8E"/>
    <w:rsid w:val="0014200B"/>
    <w:rsid w:val="001C516A"/>
    <w:rsid w:val="0020261E"/>
    <w:rsid w:val="00242F4E"/>
    <w:rsid w:val="002B0B3D"/>
    <w:rsid w:val="002D320F"/>
    <w:rsid w:val="002D43B4"/>
    <w:rsid w:val="00310646"/>
    <w:rsid w:val="0035157A"/>
    <w:rsid w:val="004505AA"/>
    <w:rsid w:val="004578E3"/>
    <w:rsid w:val="00477086"/>
    <w:rsid w:val="00495DA5"/>
    <w:rsid w:val="004C225D"/>
    <w:rsid w:val="004E18EE"/>
    <w:rsid w:val="00523C8E"/>
    <w:rsid w:val="00531F57"/>
    <w:rsid w:val="005D1731"/>
    <w:rsid w:val="005E6745"/>
    <w:rsid w:val="006010DD"/>
    <w:rsid w:val="00602A19"/>
    <w:rsid w:val="0062619B"/>
    <w:rsid w:val="0067131F"/>
    <w:rsid w:val="00697C7E"/>
    <w:rsid w:val="007153E3"/>
    <w:rsid w:val="00737739"/>
    <w:rsid w:val="00743534"/>
    <w:rsid w:val="007714B2"/>
    <w:rsid w:val="0079338B"/>
    <w:rsid w:val="007F10C2"/>
    <w:rsid w:val="007F50D2"/>
    <w:rsid w:val="00866154"/>
    <w:rsid w:val="00887D22"/>
    <w:rsid w:val="008B793A"/>
    <w:rsid w:val="008F0126"/>
    <w:rsid w:val="008F07CC"/>
    <w:rsid w:val="008F243B"/>
    <w:rsid w:val="00930A71"/>
    <w:rsid w:val="0093723B"/>
    <w:rsid w:val="00945B33"/>
    <w:rsid w:val="009762AD"/>
    <w:rsid w:val="009C4BF2"/>
    <w:rsid w:val="00A048C5"/>
    <w:rsid w:val="00A2471A"/>
    <w:rsid w:val="00AC2A17"/>
    <w:rsid w:val="00B03332"/>
    <w:rsid w:val="00B074E3"/>
    <w:rsid w:val="00B325FD"/>
    <w:rsid w:val="00BA1875"/>
    <w:rsid w:val="00C53E12"/>
    <w:rsid w:val="00C654D4"/>
    <w:rsid w:val="00C75BBC"/>
    <w:rsid w:val="00C867D6"/>
    <w:rsid w:val="00D2537D"/>
    <w:rsid w:val="00D40E97"/>
    <w:rsid w:val="00D8761C"/>
    <w:rsid w:val="00DA2DB8"/>
    <w:rsid w:val="00DC2B5C"/>
    <w:rsid w:val="00DC5264"/>
    <w:rsid w:val="00E21FB3"/>
    <w:rsid w:val="00EE0949"/>
    <w:rsid w:val="00EE3E98"/>
    <w:rsid w:val="00EF524D"/>
    <w:rsid w:val="00F062B4"/>
    <w:rsid w:val="00F0718C"/>
    <w:rsid w:val="00F12111"/>
    <w:rsid w:val="00F71868"/>
    <w:rsid w:val="00F741F6"/>
    <w:rsid w:val="00F75A91"/>
    <w:rsid w:val="00FC48D2"/>
    <w:rsid w:val="00FC678B"/>
    <w:rsid w:val="00FD5F69"/>
    <w:rsid w:val="00FD726E"/>
    <w:rsid w:val="00FE5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25D"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523C8E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6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A2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A2D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61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107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61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6107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21F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523C8E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3C8E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B033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_IT\Desktop\Class_Notes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8F92B-6881-41FC-AB7A-C26415CB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Class_Notes_Format.dotx</Template>
  <TotalTime>27</TotalTime>
  <Pages>1</Pages>
  <Words>90</Words>
  <Characters>524</Characters>
  <Application>Microsoft Office Word</Application>
  <DocSecurity>0</DocSecurity>
  <Lines>76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Notes</vt:lpstr>
    </vt:vector>
  </TitlesOfParts>
  <Company>AISD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Notes</dc:title>
  <dc:creator>Admin_IT</dc:creator>
  <cp:lastModifiedBy>HP</cp:lastModifiedBy>
  <cp:revision>18</cp:revision>
  <cp:lastPrinted>2018-09-15T04:58:00Z</cp:lastPrinted>
  <dcterms:created xsi:type="dcterms:W3CDTF">2018-06-19T04:30:00Z</dcterms:created>
  <dcterms:modified xsi:type="dcterms:W3CDTF">2018-09-15T05:09:00Z</dcterms:modified>
</cp:coreProperties>
</file>